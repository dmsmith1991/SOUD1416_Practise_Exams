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FE4" w:rsidRDefault="00F61EB4" w:rsidP="00F61EB4">
      <w:pPr>
        <w:jc w:val="center"/>
      </w:pPr>
      <w:r>
        <w:t>Programming concepts – SOUD 14</w:t>
      </w:r>
      <w:r w:rsidR="003C7B18">
        <w:t>60</w:t>
      </w:r>
    </w:p>
    <w:p w:rsidR="00F61EB4" w:rsidRDefault="00F61EB4" w:rsidP="00F61EB4">
      <w:pPr>
        <w:jc w:val="center"/>
      </w:pPr>
      <w:r>
        <w:t>Practical Revision 1</w:t>
      </w:r>
    </w:p>
    <w:p w:rsidR="00B861DC" w:rsidRDefault="00B861DC" w:rsidP="00F61EB4">
      <w:pPr>
        <w:jc w:val="center"/>
      </w:pPr>
      <w:r>
        <w:t>13</w:t>
      </w:r>
      <w:r w:rsidRPr="00B861DC">
        <w:rPr>
          <w:vertAlign w:val="superscript"/>
        </w:rPr>
        <w:t>th</w:t>
      </w:r>
      <w:r>
        <w:t xml:space="preserve"> Feb 2019 @ 11:45</w:t>
      </w:r>
    </w:p>
    <w:p w:rsidR="00F61EB4" w:rsidRDefault="00F61EB4"/>
    <w:p w:rsidR="00F61EB4" w:rsidRDefault="00F61EB4">
      <w:r>
        <w:t xml:space="preserve">For the first practical, please investigate and practice the following console programming concepts. </w:t>
      </w:r>
    </w:p>
    <w:p w:rsidR="00F61EB4" w:rsidRDefault="00F61EB4"/>
    <w:p w:rsidR="00F61EB4" w:rsidRDefault="00F61EB4">
      <w:r>
        <w:t xml:space="preserve">Create a basic </w:t>
      </w:r>
      <w:proofErr w:type="gramStart"/>
      <w:r>
        <w:t>console menu screen i.e</w:t>
      </w:r>
      <w:proofErr w:type="gramEnd"/>
      <w:r>
        <w:t>.</w:t>
      </w:r>
    </w:p>
    <w:p w:rsidR="00F61EB4" w:rsidRDefault="00F61EB4"/>
    <w:p w:rsidR="00F61EB4" w:rsidRDefault="00F61EB4" w:rsidP="00F61EB4">
      <w:pPr>
        <w:pStyle w:val="ListParagraph"/>
        <w:numPr>
          <w:ilvl w:val="0"/>
          <w:numId w:val="1"/>
        </w:numPr>
      </w:pPr>
      <w:r>
        <w:t>Add customer</w:t>
      </w:r>
    </w:p>
    <w:p w:rsidR="00F61EB4" w:rsidRDefault="00F61EB4" w:rsidP="00F61EB4">
      <w:pPr>
        <w:pStyle w:val="ListParagraph"/>
        <w:numPr>
          <w:ilvl w:val="0"/>
          <w:numId w:val="1"/>
        </w:numPr>
      </w:pPr>
      <w:r>
        <w:t>Show existing customers</w:t>
      </w:r>
    </w:p>
    <w:p w:rsidR="00F61EB4" w:rsidRDefault="00F61EB4" w:rsidP="00F61EB4">
      <w:pPr>
        <w:pStyle w:val="ListParagraph"/>
        <w:numPr>
          <w:ilvl w:val="0"/>
          <w:numId w:val="1"/>
        </w:numPr>
      </w:pPr>
      <w:r>
        <w:t>Run calculator</w:t>
      </w:r>
    </w:p>
    <w:p w:rsidR="00F61EB4" w:rsidRDefault="00F61EB4" w:rsidP="00F61EB4">
      <w:pPr>
        <w:pStyle w:val="ListParagraph"/>
        <w:numPr>
          <w:ilvl w:val="0"/>
          <w:numId w:val="1"/>
        </w:numPr>
      </w:pPr>
      <w:r>
        <w:t>Quit</w:t>
      </w:r>
    </w:p>
    <w:p w:rsidR="00F61EB4" w:rsidRDefault="00F61EB4" w:rsidP="00F61EB4"/>
    <w:p w:rsidR="00F61EB4" w:rsidRDefault="00421BDD" w:rsidP="00F61EB4">
      <w:r>
        <w:t>Eac</w:t>
      </w:r>
      <w:r w:rsidR="00B861DC">
        <w:t>h of the above, create a menu</w:t>
      </w:r>
      <w:r>
        <w:t xml:space="preserve"> that should execute </w:t>
      </w:r>
      <w:r w:rsidR="00B861DC">
        <w:t>each program up</w:t>
      </w:r>
      <w:r>
        <w:t>on execution.</w:t>
      </w:r>
    </w:p>
    <w:p w:rsidR="00421BDD" w:rsidRDefault="00421BDD" w:rsidP="00F61EB4">
      <w:r>
        <w:t xml:space="preserve">By selecting </w:t>
      </w:r>
      <w:proofErr w:type="gramStart"/>
      <w:r>
        <w:t>1</w:t>
      </w:r>
      <w:proofErr w:type="gramEnd"/>
      <w:r>
        <w:t xml:space="preserve">, the user should be able to add a name that should be stored. </w:t>
      </w:r>
    </w:p>
    <w:p w:rsidR="00421BDD" w:rsidRDefault="00421BDD" w:rsidP="00F61EB4">
      <w:r>
        <w:t xml:space="preserve">By selecting </w:t>
      </w:r>
      <w:proofErr w:type="gramStart"/>
      <w:r>
        <w:t>2</w:t>
      </w:r>
      <w:proofErr w:type="gramEnd"/>
      <w:r>
        <w:t>, all the customer entries should be shown.</w:t>
      </w:r>
    </w:p>
    <w:p w:rsidR="00421BDD" w:rsidRDefault="00421BDD" w:rsidP="00F61EB4">
      <w:r>
        <w:t xml:space="preserve">By selecting </w:t>
      </w:r>
      <w:proofErr w:type="gramStart"/>
      <w:r>
        <w:t>3</w:t>
      </w:r>
      <w:proofErr w:type="gramEnd"/>
      <w:r>
        <w:t>, a basic calculator should be executed, that the user can calculate simple operations by added, subtracting, multiplying and dividing.</w:t>
      </w:r>
    </w:p>
    <w:p w:rsidR="00421BDD" w:rsidRDefault="00421BDD" w:rsidP="00F61EB4">
      <w:r>
        <w:t>All of the menu functions should eventually return the user back to the main menu.</w:t>
      </w:r>
    </w:p>
    <w:p w:rsidR="00421BDD" w:rsidRDefault="00421BDD" w:rsidP="00F61EB4">
      <w:r>
        <w:t>When the user selects quit,</w:t>
      </w:r>
      <w:bookmarkStart w:id="0" w:name="_GoBack"/>
      <w:bookmarkEnd w:id="0"/>
      <w:r>
        <w:t xml:space="preserve"> the program should exit.</w:t>
      </w:r>
    </w:p>
    <w:p w:rsidR="00B861DC" w:rsidRDefault="00B861DC" w:rsidP="00F61EB4"/>
    <w:p w:rsidR="00B861DC" w:rsidRDefault="00B861DC" w:rsidP="00F61EB4">
      <w:r>
        <w:t xml:space="preserve">Stretch and challenge – Make the customer save to a file and retrievable via some loading method. </w:t>
      </w:r>
    </w:p>
    <w:p w:rsidR="00421BDD" w:rsidRDefault="00421BDD" w:rsidP="00F61EB4"/>
    <w:p w:rsidR="00B861DC" w:rsidRDefault="00B861DC" w:rsidP="00F61EB4">
      <w:r>
        <w:t xml:space="preserve">Please go over all of the Power points and tasks that </w:t>
      </w:r>
      <w:proofErr w:type="gramStart"/>
      <w:r>
        <w:t>have been taught</w:t>
      </w:r>
      <w:proofErr w:type="gramEnd"/>
      <w:r>
        <w:t>.</w:t>
      </w:r>
      <w:r w:rsidR="00835515">
        <w:t xml:space="preserve"> Look at the console programing aspects of the lecture contents.</w:t>
      </w:r>
    </w:p>
    <w:sectPr w:rsidR="00B8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07B6"/>
    <w:multiLevelType w:val="hybridMultilevel"/>
    <w:tmpl w:val="EB3E6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B4"/>
    <w:rsid w:val="003C7B18"/>
    <w:rsid w:val="00421BDD"/>
    <w:rsid w:val="00835515"/>
    <w:rsid w:val="008F1FE4"/>
    <w:rsid w:val="00B861DC"/>
    <w:rsid w:val="00F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03CE"/>
  <w15:chartTrackingRefBased/>
  <w15:docId w15:val="{3C8115AD-DA91-4FD2-BE16-7B572BF3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11FB30B0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Devon College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Cuffe</dc:creator>
  <cp:keywords/>
  <dc:description/>
  <cp:lastModifiedBy>Andy Cuffe</cp:lastModifiedBy>
  <cp:revision>3</cp:revision>
  <dcterms:created xsi:type="dcterms:W3CDTF">2019-01-30T13:04:00Z</dcterms:created>
  <dcterms:modified xsi:type="dcterms:W3CDTF">2019-01-30T14:02:00Z</dcterms:modified>
</cp:coreProperties>
</file>